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E0BD74" w14:textId="149635BD" w:rsidR="004B1D27" w:rsidRDefault="00AD5595">
      <w:r>
        <w:t>M</w:t>
      </w:r>
      <w:r>
        <w:rPr>
          <w:rFonts w:hint="eastAsia"/>
        </w:rPr>
        <w:t>etadata</w:t>
      </w:r>
    </w:p>
    <w:p w14:paraId="3D447088" w14:textId="77777777" w:rsidR="00AD5595" w:rsidRDefault="00AD5595"/>
    <w:p w14:paraId="28782C33" w14:textId="1586C70C" w:rsidR="00AD5595" w:rsidRDefault="00AD5595">
      <w:r>
        <w:rPr>
          <w:rFonts w:hint="eastAsia"/>
        </w:rPr>
        <w:t xml:space="preserve">When merging the </w:t>
      </w:r>
      <w:r>
        <w:t>“</w:t>
      </w:r>
      <w:r w:rsidRPr="00AD5595">
        <w:t>scimago_institutions_by_country</w:t>
      </w:r>
      <w:r>
        <w:rPr>
          <w:rFonts w:hint="eastAsia"/>
        </w:rPr>
        <w:t>.csv</w:t>
      </w:r>
      <w:r>
        <w:t>”</w:t>
      </w:r>
      <w:r>
        <w:rPr>
          <w:rFonts w:hint="eastAsia"/>
        </w:rPr>
        <w:t xml:space="preserve"> with global world bank data, mismatches of country names is found as below: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4"/>
        <w:gridCol w:w="1883"/>
        <w:gridCol w:w="1869"/>
        <w:gridCol w:w="1604"/>
        <w:gridCol w:w="2056"/>
      </w:tblGrid>
      <w:tr w:rsidR="001D4689" w14:paraId="274CF748" w14:textId="77777777" w:rsidTr="00D749F5">
        <w:tc>
          <w:tcPr>
            <w:tcW w:w="1604" w:type="dxa"/>
          </w:tcPr>
          <w:p w14:paraId="3ED6CA96" w14:textId="77777777" w:rsidR="00D749F5" w:rsidRDefault="00D749F5">
            <w:pPr>
              <w:rPr>
                <w:rFonts w:hint="eastAsia"/>
              </w:rPr>
            </w:pPr>
          </w:p>
        </w:tc>
        <w:tc>
          <w:tcPr>
            <w:tcW w:w="1883" w:type="dxa"/>
          </w:tcPr>
          <w:p w14:paraId="5126ABFE" w14:textId="63213F80" w:rsidR="00D749F5" w:rsidRDefault="00D749F5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 xml:space="preserve">ountry name is </w:t>
            </w:r>
            <w:proofErr w:type="spellStart"/>
            <w:r w:rsidRPr="00AD5595">
              <w:t>scimago</w:t>
            </w:r>
            <w:proofErr w:type="spellEnd"/>
            <w:r>
              <w:rPr>
                <w:rFonts w:hint="eastAsia"/>
              </w:rPr>
              <w:t xml:space="preserve"> data</w:t>
            </w:r>
          </w:p>
        </w:tc>
        <w:tc>
          <w:tcPr>
            <w:tcW w:w="1869" w:type="dxa"/>
          </w:tcPr>
          <w:p w14:paraId="53A0FE66" w14:textId="7E4415A4" w:rsidR="00D749F5" w:rsidRDefault="00D749F5">
            <w:pPr>
              <w:rPr>
                <w:rFonts w:hint="eastAsia"/>
              </w:rPr>
            </w:pPr>
            <w:r>
              <w:rPr>
                <w:rFonts w:hint="eastAsia"/>
              </w:rPr>
              <w:t>Country name in WBD</w:t>
            </w:r>
          </w:p>
        </w:tc>
        <w:tc>
          <w:tcPr>
            <w:tcW w:w="1604" w:type="dxa"/>
          </w:tcPr>
          <w:p w14:paraId="122A27A3" w14:textId="118551F7" w:rsidR="00D749F5" w:rsidRDefault="00D749F5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 xml:space="preserve">umber of </w:t>
            </w:r>
            <w:r w:rsidR="001D4689">
              <w:rPr>
                <w:rFonts w:hint="eastAsia"/>
              </w:rPr>
              <w:t>institutions</w:t>
            </w:r>
          </w:p>
        </w:tc>
        <w:tc>
          <w:tcPr>
            <w:tcW w:w="2056" w:type="dxa"/>
          </w:tcPr>
          <w:p w14:paraId="624C61B3" w14:textId="2F98C0D3" w:rsidR="00D749F5" w:rsidRDefault="00D749F5">
            <w:pPr>
              <w:rPr>
                <w:rFonts w:hint="eastAsia"/>
              </w:rPr>
            </w:pPr>
            <w:r>
              <w:rPr>
                <w:rFonts w:hint="eastAsia"/>
              </w:rPr>
              <w:t>Interpretation and action</w:t>
            </w:r>
          </w:p>
        </w:tc>
      </w:tr>
      <w:tr w:rsidR="001D4689" w14:paraId="2DB447C8" w14:textId="77777777" w:rsidTr="00D749F5">
        <w:tc>
          <w:tcPr>
            <w:tcW w:w="1604" w:type="dxa"/>
          </w:tcPr>
          <w:p w14:paraId="4EB7442C" w14:textId="77777777" w:rsidR="00D749F5" w:rsidRDefault="00D749F5">
            <w:pPr>
              <w:rPr>
                <w:rFonts w:hint="eastAsia"/>
              </w:rPr>
            </w:pPr>
          </w:p>
        </w:tc>
        <w:tc>
          <w:tcPr>
            <w:tcW w:w="1883" w:type="dxa"/>
          </w:tcPr>
          <w:p w14:paraId="67BF1C9B" w14:textId="5A30B995" w:rsidR="00D749F5" w:rsidRDefault="00D749F5">
            <w:pPr>
              <w:rPr>
                <w:rFonts w:hint="eastAsia"/>
              </w:rPr>
            </w:pPr>
            <w:r w:rsidRPr="00AD5595">
              <w:t>French Guiana</w:t>
            </w:r>
          </w:p>
        </w:tc>
        <w:tc>
          <w:tcPr>
            <w:tcW w:w="1869" w:type="dxa"/>
          </w:tcPr>
          <w:p w14:paraId="29B9513C" w14:textId="71EA9F59" w:rsidR="00D749F5" w:rsidRDefault="00D749F5">
            <w:pPr>
              <w:rPr>
                <w:rFonts w:hint="eastAsia"/>
              </w:rPr>
            </w:pPr>
            <w:r w:rsidRPr="00AD5595">
              <w:t>Guinea</w:t>
            </w:r>
          </w:p>
        </w:tc>
        <w:tc>
          <w:tcPr>
            <w:tcW w:w="1604" w:type="dxa"/>
          </w:tcPr>
          <w:p w14:paraId="74CEDC67" w14:textId="77777777" w:rsidR="00D749F5" w:rsidRDefault="00D749F5">
            <w:pPr>
              <w:rPr>
                <w:rFonts w:hint="eastAsia"/>
              </w:rPr>
            </w:pPr>
          </w:p>
        </w:tc>
        <w:tc>
          <w:tcPr>
            <w:tcW w:w="2056" w:type="dxa"/>
          </w:tcPr>
          <w:p w14:paraId="456E25FD" w14:textId="763F488A" w:rsidR="00D749F5" w:rsidRDefault="00D749F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Guinea was formally knowns as </w:t>
            </w:r>
            <w:r>
              <w:rPr>
                <w:rFonts w:ascii="Arial" w:hAnsi="Arial" w:cs="Arial"/>
                <w:color w:val="001D35"/>
                <w:shd w:val="clear" w:color="auto" w:fill="FFFFFF"/>
              </w:rPr>
              <w:t>French Guinea</w:t>
            </w:r>
            <w:r>
              <w:rPr>
                <w:rFonts w:ascii="Arial" w:hAnsi="Arial" w:cs="Arial" w:hint="eastAsia"/>
                <w:color w:val="001D35"/>
                <w:shd w:val="clear" w:color="auto" w:fill="FFFFFF"/>
              </w:rPr>
              <w:t xml:space="preserve">, which might be misedited as </w:t>
            </w:r>
            <w:r>
              <w:rPr>
                <w:rFonts w:ascii="Arial" w:hAnsi="Arial" w:cs="Arial"/>
                <w:color w:val="001D35"/>
                <w:shd w:val="clear" w:color="auto" w:fill="FFFFFF"/>
              </w:rPr>
              <w:t>‘</w:t>
            </w:r>
            <w:r>
              <w:rPr>
                <w:rFonts w:ascii="Arial" w:hAnsi="Arial" w:cs="Arial" w:hint="eastAsia"/>
                <w:color w:val="001D35"/>
                <w:shd w:val="clear" w:color="auto" w:fill="FFFFFF"/>
              </w:rPr>
              <w:t>French Guiana</w:t>
            </w:r>
            <w:r>
              <w:rPr>
                <w:rFonts w:ascii="Arial" w:hAnsi="Arial" w:cs="Arial"/>
                <w:color w:val="001D35"/>
                <w:shd w:val="clear" w:color="auto" w:fill="FFFFFF"/>
              </w:rPr>
              <w:t>’</w:t>
            </w:r>
            <w:r>
              <w:rPr>
                <w:rFonts w:ascii="Arial" w:hAnsi="Arial" w:cs="Arial" w:hint="eastAsia"/>
                <w:color w:val="001D35"/>
                <w:shd w:val="clear" w:color="auto" w:fill="FFFFFF"/>
              </w:rPr>
              <w:t xml:space="preserve">. </w:t>
            </w:r>
            <w:proofErr w:type="gramStart"/>
            <w:r>
              <w:rPr>
                <w:rFonts w:ascii="Arial" w:hAnsi="Arial" w:cs="Arial" w:hint="eastAsia"/>
                <w:color w:val="001D35"/>
                <w:shd w:val="clear" w:color="auto" w:fill="FFFFFF"/>
              </w:rPr>
              <w:t>So</w:t>
            </w:r>
            <w:proofErr w:type="gramEnd"/>
            <w:r>
              <w:rPr>
                <w:rFonts w:ascii="Arial" w:hAnsi="Arial" w:cs="Arial" w:hint="eastAsia"/>
                <w:color w:val="001D35"/>
                <w:shd w:val="clear" w:color="auto" w:fill="FFFFFF"/>
              </w:rPr>
              <w:t xml:space="preserve"> I assigned number of </w:t>
            </w:r>
            <w:r>
              <w:rPr>
                <w:rFonts w:ascii="Arial" w:hAnsi="Arial" w:cs="Arial"/>
                <w:color w:val="001D35"/>
                <w:shd w:val="clear" w:color="auto" w:fill="FFFFFF"/>
              </w:rPr>
              <w:t>institution</w:t>
            </w:r>
            <w:r>
              <w:rPr>
                <w:rFonts w:ascii="Arial" w:hAnsi="Arial" w:cs="Arial" w:hint="eastAsia"/>
                <w:color w:val="001D35"/>
                <w:shd w:val="clear" w:color="auto" w:fill="FFFFFF"/>
              </w:rPr>
              <w:t xml:space="preserve"> in </w:t>
            </w:r>
            <w:r w:rsidRPr="00AD5595">
              <w:t>French Guiana</w:t>
            </w:r>
            <w:r>
              <w:rPr>
                <w:rFonts w:hint="eastAsia"/>
              </w:rPr>
              <w:t xml:space="preserve"> k </w:t>
            </w:r>
            <w:proofErr w:type="spellStart"/>
            <w:r>
              <w:rPr>
                <w:rFonts w:hint="eastAsia"/>
              </w:rPr>
              <w:t>tl</w:t>
            </w:r>
            <w:proofErr w:type="spellEnd"/>
            <w:r>
              <w:rPr>
                <w:rFonts w:hint="eastAsia"/>
              </w:rPr>
              <w:t xml:space="preserve"> that of Guinea.</w:t>
            </w:r>
          </w:p>
        </w:tc>
      </w:tr>
      <w:tr w:rsidR="001D4689" w14:paraId="622A96E1" w14:textId="77777777" w:rsidTr="00D749F5">
        <w:tc>
          <w:tcPr>
            <w:tcW w:w="1604" w:type="dxa"/>
          </w:tcPr>
          <w:p w14:paraId="78329A92" w14:textId="77777777" w:rsidR="00D749F5" w:rsidRDefault="00D749F5">
            <w:pPr>
              <w:rPr>
                <w:rFonts w:hint="eastAsia"/>
              </w:rPr>
            </w:pPr>
          </w:p>
        </w:tc>
        <w:tc>
          <w:tcPr>
            <w:tcW w:w="1883" w:type="dxa"/>
          </w:tcPr>
          <w:p w14:paraId="4860C7DA" w14:textId="73D19C1C" w:rsidR="00D749F5" w:rsidRDefault="001D4689">
            <w:pPr>
              <w:rPr>
                <w:rFonts w:hint="eastAsia"/>
              </w:rPr>
            </w:pPr>
            <w:r>
              <w:rPr>
                <w:rFonts w:hint="eastAsia"/>
              </w:rPr>
              <w:t>Guadeloupe</w:t>
            </w:r>
          </w:p>
        </w:tc>
        <w:tc>
          <w:tcPr>
            <w:tcW w:w="1869" w:type="dxa"/>
          </w:tcPr>
          <w:p w14:paraId="43DFD6EE" w14:textId="0EC2BA70" w:rsidR="00D749F5" w:rsidRDefault="001D4689">
            <w:pPr>
              <w:rPr>
                <w:rFonts w:hint="eastAsia"/>
              </w:rPr>
            </w:pPr>
            <w:r>
              <w:rPr>
                <w:rFonts w:hint="eastAsia"/>
              </w:rPr>
              <w:t>NA</w:t>
            </w:r>
          </w:p>
        </w:tc>
        <w:tc>
          <w:tcPr>
            <w:tcW w:w="1604" w:type="dxa"/>
          </w:tcPr>
          <w:p w14:paraId="3CE9D59E" w14:textId="42A637EA" w:rsidR="00D749F5" w:rsidRDefault="001D468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56" w:type="dxa"/>
          </w:tcPr>
          <w:p w14:paraId="7D452F0A" w14:textId="47E14B1B" w:rsidR="00D749F5" w:rsidRDefault="001D468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Since Guadeloupe is a </w:t>
            </w:r>
            <w:r>
              <w:t>French</w:t>
            </w:r>
            <w:r>
              <w:rPr>
                <w:rFonts w:hint="eastAsia"/>
              </w:rPr>
              <w:t xml:space="preserve"> oversea region, thus the number is allocated to France</w:t>
            </w:r>
          </w:p>
        </w:tc>
      </w:tr>
      <w:tr w:rsidR="001D4689" w14:paraId="72420170" w14:textId="77777777" w:rsidTr="00D749F5">
        <w:tc>
          <w:tcPr>
            <w:tcW w:w="1604" w:type="dxa"/>
          </w:tcPr>
          <w:p w14:paraId="16EB2682" w14:textId="77777777" w:rsidR="00D749F5" w:rsidRDefault="00D749F5">
            <w:pPr>
              <w:rPr>
                <w:rFonts w:hint="eastAsia"/>
              </w:rPr>
            </w:pPr>
          </w:p>
        </w:tc>
        <w:tc>
          <w:tcPr>
            <w:tcW w:w="1883" w:type="dxa"/>
          </w:tcPr>
          <w:p w14:paraId="56310ADD" w14:textId="77777777" w:rsidR="00D749F5" w:rsidRDefault="00D749F5">
            <w:pPr>
              <w:rPr>
                <w:rFonts w:hint="eastAsia"/>
              </w:rPr>
            </w:pPr>
          </w:p>
        </w:tc>
        <w:tc>
          <w:tcPr>
            <w:tcW w:w="1869" w:type="dxa"/>
          </w:tcPr>
          <w:p w14:paraId="327A9E9F" w14:textId="77777777" w:rsidR="00D749F5" w:rsidRDefault="00D749F5">
            <w:pPr>
              <w:rPr>
                <w:rFonts w:hint="eastAsia"/>
              </w:rPr>
            </w:pPr>
          </w:p>
        </w:tc>
        <w:tc>
          <w:tcPr>
            <w:tcW w:w="1604" w:type="dxa"/>
          </w:tcPr>
          <w:p w14:paraId="425873B0" w14:textId="77777777" w:rsidR="00D749F5" w:rsidRDefault="00D749F5">
            <w:pPr>
              <w:rPr>
                <w:rFonts w:hint="eastAsia"/>
              </w:rPr>
            </w:pPr>
          </w:p>
        </w:tc>
        <w:tc>
          <w:tcPr>
            <w:tcW w:w="2056" w:type="dxa"/>
          </w:tcPr>
          <w:p w14:paraId="2524078A" w14:textId="71B4DB92" w:rsidR="00D749F5" w:rsidRDefault="00D749F5">
            <w:pPr>
              <w:rPr>
                <w:rFonts w:hint="eastAsia"/>
              </w:rPr>
            </w:pPr>
          </w:p>
        </w:tc>
      </w:tr>
    </w:tbl>
    <w:p w14:paraId="7B2735F3" w14:textId="042389E2" w:rsidR="00AD5595" w:rsidRDefault="00AD5595"/>
    <w:p w14:paraId="6289ADF6" w14:textId="2BC79235" w:rsidR="009221DB" w:rsidRDefault="009221DB" w:rsidP="009221DB">
      <w:r>
        <w:rPr>
          <w:rFonts w:hint="eastAsia"/>
        </w:rPr>
        <w:t xml:space="preserve">When merging the </w:t>
      </w:r>
      <w:r>
        <w:t>“</w:t>
      </w:r>
      <w:r w:rsidRPr="009221DB">
        <w:t>vrm_by_country</w:t>
      </w:r>
      <w:r>
        <w:rPr>
          <w:rFonts w:hint="eastAsia"/>
        </w:rPr>
        <w:t>.csv</w:t>
      </w:r>
      <w:r>
        <w:t>”</w:t>
      </w:r>
      <w:r>
        <w:rPr>
          <w:rFonts w:hint="eastAsia"/>
        </w:rPr>
        <w:t xml:space="preserve"> with global world bank data, </w:t>
      </w:r>
      <w:r>
        <w:rPr>
          <w:rFonts w:hint="eastAsia"/>
        </w:rPr>
        <w:t xml:space="preserve">mismatched </w:t>
      </w:r>
      <w:r>
        <w:rPr>
          <w:rFonts w:hint="eastAsia"/>
        </w:rPr>
        <w:t xml:space="preserve">country names is found as below: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5"/>
        <w:gridCol w:w="2068"/>
        <w:gridCol w:w="3259"/>
        <w:gridCol w:w="1844"/>
      </w:tblGrid>
      <w:tr w:rsidR="009221DB" w14:paraId="2971ABD1" w14:textId="77777777" w:rsidTr="00D17F81">
        <w:tc>
          <w:tcPr>
            <w:tcW w:w="1845" w:type="dxa"/>
          </w:tcPr>
          <w:p w14:paraId="21BE2FDD" w14:textId="77777777" w:rsidR="009221DB" w:rsidRDefault="009221DB">
            <w:pPr>
              <w:rPr>
                <w:rFonts w:hint="eastAsia"/>
              </w:rPr>
            </w:pPr>
          </w:p>
        </w:tc>
        <w:tc>
          <w:tcPr>
            <w:tcW w:w="2068" w:type="dxa"/>
          </w:tcPr>
          <w:p w14:paraId="183EE4EA" w14:textId="47F736D4" w:rsidR="009221DB" w:rsidRDefault="009221DB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 xml:space="preserve">ame in </w:t>
            </w:r>
            <w:proofErr w:type="spellStart"/>
            <w:r>
              <w:rPr>
                <w:rFonts w:hint="eastAsia"/>
              </w:rPr>
              <w:t>vrm_mean</w:t>
            </w:r>
            <w:proofErr w:type="spellEnd"/>
          </w:p>
        </w:tc>
        <w:tc>
          <w:tcPr>
            <w:tcW w:w="3259" w:type="dxa"/>
          </w:tcPr>
          <w:p w14:paraId="3FE09E41" w14:textId="6352B62E" w:rsidR="009221DB" w:rsidRDefault="009221DB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 xml:space="preserve">alue of </w:t>
            </w:r>
            <w:proofErr w:type="spellStart"/>
            <w:r>
              <w:rPr>
                <w:rFonts w:hint="eastAsia"/>
              </w:rPr>
              <w:t>VRM_mean</w:t>
            </w:r>
            <w:proofErr w:type="spellEnd"/>
          </w:p>
        </w:tc>
        <w:tc>
          <w:tcPr>
            <w:tcW w:w="1844" w:type="dxa"/>
          </w:tcPr>
          <w:p w14:paraId="2723F4C3" w14:textId="77777777" w:rsidR="009221DB" w:rsidRDefault="009221DB">
            <w:pPr>
              <w:rPr>
                <w:rFonts w:hint="eastAsia"/>
              </w:rPr>
            </w:pPr>
          </w:p>
        </w:tc>
      </w:tr>
      <w:tr w:rsidR="009221DB" w14:paraId="1421F6A9" w14:textId="77777777" w:rsidTr="00D17F81">
        <w:tc>
          <w:tcPr>
            <w:tcW w:w="1845" w:type="dxa"/>
          </w:tcPr>
          <w:p w14:paraId="08D935A4" w14:textId="77777777" w:rsidR="009221DB" w:rsidRDefault="009221DB" w:rsidP="009221DB">
            <w:pPr>
              <w:rPr>
                <w:rFonts w:hint="eastAsia"/>
              </w:rPr>
            </w:pPr>
          </w:p>
        </w:tc>
        <w:tc>
          <w:tcPr>
            <w:tcW w:w="2068" w:type="dxa"/>
            <w:vAlign w:val="bottom"/>
          </w:tcPr>
          <w:p w14:paraId="0FEB7759" w14:textId="2E777A54" w:rsidR="009221DB" w:rsidRDefault="009221DB" w:rsidP="009221DB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√</w:t>
            </w:r>
            <w:proofErr w:type="spellStart"/>
            <w:r>
              <w:rPr>
                <w:rFonts w:ascii="Arial" w:hAnsi="Arial" w:cs="Arial"/>
                <w:color w:val="000000"/>
                <w:sz w:val="32"/>
                <w:szCs w:val="32"/>
              </w:rPr>
              <w:t>Öland</w:t>
            </w:r>
            <w:proofErr w:type="spellEnd"/>
          </w:p>
        </w:tc>
        <w:tc>
          <w:tcPr>
            <w:tcW w:w="3259" w:type="dxa"/>
            <w:vAlign w:val="bottom"/>
          </w:tcPr>
          <w:p w14:paraId="574E4F99" w14:textId="389CBE02" w:rsidR="009221DB" w:rsidRDefault="009221DB" w:rsidP="009221DB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3.74006997769053e-05</w:t>
            </w:r>
          </w:p>
        </w:tc>
        <w:tc>
          <w:tcPr>
            <w:tcW w:w="1844" w:type="dxa"/>
          </w:tcPr>
          <w:p w14:paraId="7250783F" w14:textId="77777777" w:rsidR="009221DB" w:rsidRDefault="009221DB" w:rsidP="009221DB">
            <w:pPr>
              <w:rPr>
                <w:rFonts w:hint="eastAsia"/>
              </w:rPr>
            </w:pPr>
          </w:p>
        </w:tc>
      </w:tr>
      <w:tr w:rsidR="009221DB" w14:paraId="7889CFAE" w14:textId="77777777" w:rsidTr="00D17F81">
        <w:tc>
          <w:tcPr>
            <w:tcW w:w="1845" w:type="dxa"/>
          </w:tcPr>
          <w:p w14:paraId="760068EA" w14:textId="77777777" w:rsidR="009221DB" w:rsidRDefault="009221DB" w:rsidP="009221DB">
            <w:pPr>
              <w:rPr>
                <w:rFonts w:hint="eastAsia"/>
              </w:rPr>
            </w:pPr>
          </w:p>
        </w:tc>
        <w:tc>
          <w:tcPr>
            <w:tcW w:w="2068" w:type="dxa"/>
            <w:vAlign w:val="bottom"/>
          </w:tcPr>
          <w:p w14:paraId="08C5C9B4" w14:textId="15BD041F" w:rsidR="009221DB" w:rsidRDefault="009221DB" w:rsidP="009221DB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Anguilla</w:t>
            </w:r>
          </w:p>
        </w:tc>
        <w:tc>
          <w:tcPr>
            <w:tcW w:w="3259" w:type="dxa"/>
            <w:vAlign w:val="bottom"/>
          </w:tcPr>
          <w:p w14:paraId="26D7B910" w14:textId="0F53E372" w:rsidR="009221DB" w:rsidRDefault="009221DB" w:rsidP="009221DB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1.16839737529517e-05</w:t>
            </w:r>
          </w:p>
        </w:tc>
        <w:tc>
          <w:tcPr>
            <w:tcW w:w="1844" w:type="dxa"/>
          </w:tcPr>
          <w:p w14:paraId="3CE356E8" w14:textId="77777777" w:rsidR="009221DB" w:rsidRDefault="009221DB" w:rsidP="009221DB">
            <w:pPr>
              <w:rPr>
                <w:rFonts w:hint="eastAsia"/>
              </w:rPr>
            </w:pPr>
          </w:p>
        </w:tc>
      </w:tr>
      <w:tr w:rsidR="009221DB" w14:paraId="3C661F3C" w14:textId="77777777" w:rsidTr="00D17F81">
        <w:tc>
          <w:tcPr>
            <w:tcW w:w="1845" w:type="dxa"/>
          </w:tcPr>
          <w:p w14:paraId="59F13867" w14:textId="77777777" w:rsidR="009221DB" w:rsidRDefault="009221DB" w:rsidP="009221DB">
            <w:pPr>
              <w:rPr>
                <w:rFonts w:hint="eastAsia"/>
              </w:rPr>
            </w:pPr>
          </w:p>
        </w:tc>
        <w:tc>
          <w:tcPr>
            <w:tcW w:w="2068" w:type="dxa"/>
            <w:vAlign w:val="bottom"/>
          </w:tcPr>
          <w:p w14:paraId="160D9A5E" w14:textId="0137BF7B" w:rsidR="009221DB" w:rsidRDefault="009221DB" w:rsidP="009221DB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Ashmore and Cartier Is.</w:t>
            </w:r>
          </w:p>
        </w:tc>
        <w:tc>
          <w:tcPr>
            <w:tcW w:w="3259" w:type="dxa"/>
            <w:vAlign w:val="bottom"/>
          </w:tcPr>
          <w:p w14:paraId="22E7BE8C" w14:textId="52B98276" w:rsidR="009221DB" w:rsidRDefault="009221DB" w:rsidP="009221DB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0</w:t>
            </w:r>
          </w:p>
        </w:tc>
        <w:tc>
          <w:tcPr>
            <w:tcW w:w="1844" w:type="dxa"/>
          </w:tcPr>
          <w:p w14:paraId="2F85D5C1" w14:textId="77777777" w:rsidR="009221DB" w:rsidRDefault="009221DB" w:rsidP="009221DB">
            <w:pPr>
              <w:rPr>
                <w:rFonts w:hint="eastAsia"/>
              </w:rPr>
            </w:pPr>
          </w:p>
        </w:tc>
      </w:tr>
      <w:tr w:rsidR="009221DB" w14:paraId="193C4989" w14:textId="77777777" w:rsidTr="00D17F81">
        <w:tc>
          <w:tcPr>
            <w:tcW w:w="1845" w:type="dxa"/>
          </w:tcPr>
          <w:p w14:paraId="34C91DA2" w14:textId="77777777" w:rsidR="009221DB" w:rsidRDefault="009221DB" w:rsidP="009221DB">
            <w:pPr>
              <w:rPr>
                <w:rFonts w:hint="eastAsia"/>
              </w:rPr>
            </w:pPr>
          </w:p>
        </w:tc>
        <w:tc>
          <w:tcPr>
            <w:tcW w:w="2068" w:type="dxa"/>
            <w:vAlign w:val="bottom"/>
          </w:tcPr>
          <w:p w14:paraId="2282ABB7" w14:textId="145CD930" w:rsidR="009221DB" w:rsidRDefault="009221DB" w:rsidP="009221DB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Br. Indian Ocean Ter.</w:t>
            </w:r>
          </w:p>
        </w:tc>
        <w:tc>
          <w:tcPr>
            <w:tcW w:w="3259" w:type="dxa"/>
            <w:vAlign w:val="bottom"/>
          </w:tcPr>
          <w:p w14:paraId="0A02597C" w14:textId="4904D317" w:rsidR="009221DB" w:rsidRDefault="009221DB" w:rsidP="009221DB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1.24000895596055e-06</w:t>
            </w:r>
          </w:p>
        </w:tc>
        <w:tc>
          <w:tcPr>
            <w:tcW w:w="1844" w:type="dxa"/>
          </w:tcPr>
          <w:p w14:paraId="172FA0E6" w14:textId="77777777" w:rsidR="009221DB" w:rsidRDefault="009221DB" w:rsidP="009221DB">
            <w:pPr>
              <w:rPr>
                <w:rFonts w:hint="eastAsia"/>
              </w:rPr>
            </w:pPr>
          </w:p>
        </w:tc>
      </w:tr>
      <w:tr w:rsidR="009221DB" w14:paraId="60BA1148" w14:textId="77777777" w:rsidTr="00D17F81">
        <w:tc>
          <w:tcPr>
            <w:tcW w:w="1845" w:type="dxa"/>
          </w:tcPr>
          <w:p w14:paraId="38DDC62A" w14:textId="77777777" w:rsidR="009221DB" w:rsidRDefault="009221DB" w:rsidP="009221DB">
            <w:pPr>
              <w:rPr>
                <w:rFonts w:hint="eastAsia"/>
              </w:rPr>
            </w:pPr>
          </w:p>
        </w:tc>
        <w:tc>
          <w:tcPr>
            <w:tcW w:w="2068" w:type="dxa"/>
            <w:vAlign w:val="bottom"/>
          </w:tcPr>
          <w:p w14:paraId="2F081858" w14:textId="207B1880" w:rsidR="009221DB" w:rsidRDefault="009221DB" w:rsidP="009221DB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Falkland Is.</w:t>
            </w:r>
          </w:p>
        </w:tc>
        <w:tc>
          <w:tcPr>
            <w:tcW w:w="3259" w:type="dxa"/>
            <w:vAlign w:val="bottom"/>
          </w:tcPr>
          <w:p w14:paraId="649AAEB3" w14:textId="7A37813D" w:rsidR="009221DB" w:rsidRDefault="009221DB" w:rsidP="009221DB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0.000731173</w:t>
            </w:r>
          </w:p>
        </w:tc>
        <w:tc>
          <w:tcPr>
            <w:tcW w:w="1844" w:type="dxa"/>
          </w:tcPr>
          <w:p w14:paraId="1D2CF4DA" w14:textId="77777777" w:rsidR="009221DB" w:rsidRDefault="009221DB" w:rsidP="009221DB">
            <w:pPr>
              <w:rPr>
                <w:rFonts w:hint="eastAsia"/>
              </w:rPr>
            </w:pPr>
          </w:p>
        </w:tc>
      </w:tr>
      <w:tr w:rsidR="009221DB" w14:paraId="0A3AC5F1" w14:textId="77777777" w:rsidTr="00D17F81">
        <w:tc>
          <w:tcPr>
            <w:tcW w:w="1845" w:type="dxa"/>
          </w:tcPr>
          <w:p w14:paraId="1D341C12" w14:textId="77777777" w:rsidR="009221DB" w:rsidRDefault="009221DB" w:rsidP="009221DB">
            <w:pPr>
              <w:rPr>
                <w:rFonts w:hint="eastAsia"/>
              </w:rPr>
            </w:pPr>
          </w:p>
        </w:tc>
        <w:tc>
          <w:tcPr>
            <w:tcW w:w="2068" w:type="dxa"/>
            <w:vAlign w:val="bottom"/>
          </w:tcPr>
          <w:p w14:paraId="7325A3D8" w14:textId="20A2AA94" w:rsidR="009221DB" w:rsidRDefault="009221DB" w:rsidP="009221DB">
            <w:pPr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Cook Is.</w:t>
            </w:r>
          </w:p>
        </w:tc>
        <w:tc>
          <w:tcPr>
            <w:tcW w:w="3259" w:type="dxa"/>
            <w:vAlign w:val="bottom"/>
          </w:tcPr>
          <w:p w14:paraId="060B9659" w14:textId="1B76BE38" w:rsidR="009221DB" w:rsidRDefault="009221DB" w:rsidP="009221DB">
            <w:pPr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0.000159095</w:t>
            </w:r>
          </w:p>
        </w:tc>
        <w:tc>
          <w:tcPr>
            <w:tcW w:w="1844" w:type="dxa"/>
          </w:tcPr>
          <w:p w14:paraId="059397FF" w14:textId="77777777" w:rsidR="009221DB" w:rsidRDefault="009221DB" w:rsidP="009221DB">
            <w:pPr>
              <w:rPr>
                <w:rFonts w:hint="eastAsia"/>
              </w:rPr>
            </w:pPr>
          </w:p>
        </w:tc>
      </w:tr>
      <w:tr w:rsidR="009221DB" w14:paraId="265694DE" w14:textId="77777777" w:rsidTr="00D17F81">
        <w:tc>
          <w:tcPr>
            <w:tcW w:w="1845" w:type="dxa"/>
          </w:tcPr>
          <w:p w14:paraId="5D35D8F0" w14:textId="77777777" w:rsidR="009221DB" w:rsidRDefault="009221DB" w:rsidP="009221DB">
            <w:pPr>
              <w:rPr>
                <w:rFonts w:hint="eastAsia"/>
              </w:rPr>
            </w:pPr>
          </w:p>
        </w:tc>
        <w:tc>
          <w:tcPr>
            <w:tcW w:w="2068" w:type="dxa"/>
            <w:vAlign w:val="bottom"/>
          </w:tcPr>
          <w:p w14:paraId="75D04A99" w14:textId="380E771B" w:rsidR="009221DB" w:rsidRDefault="009221DB" w:rsidP="009221DB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Fr. S. Antarctic Lands</w:t>
            </w:r>
          </w:p>
        </w:tc>
        <w:tc>
          <w:tcPr>
            <w:tcW w:w="3259" w:type="dxa"/>
            <w:vAlign w:val="bottom"/>
          </w:tcPr>
          <w:p w14:paraId="52CAC080" w14:textId="1DFC26B8" w:rsidR="009221DB" w:rsidRDefault="009221DB" w:rsidP="009221DB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0.005782171</w:t>
            </w:r>
          </w:p>
        </w:tc>
        <w:tc>
          <w:tcPr>
            <w:tcW w:w="1844" w:type="dxa"/>
          </w:tcPr>
          <w:p w14:paraId="4747BE26" w14:textId="77777777" w:rsidR="009221DB" w:rsidRDefault="009221DB" w:rsidP="009221DB">
            <w:pPr>
              <w:rPr>
                <w:rFonts w:hint="eastAsia"/>
              </w:rPr>
            </w:pPr>
          </w:p>
        </w:tc>
      </w:tr>
      <w:tr w:rsidR="009221DB" w14:paraId="7AC933BB" w14:textId="77777777" w:rsidTr="00D17F81">
        <w:tc>
          <w:tcPr>
            <w:tcW w:w="1845" w:type="dxa"/>
          </w:tcPr>
          <w:p w14:paraId="6299D30D" w14:textId="77777777" w:rsidR="009221DB" w:rsidRDefault="009221DB" w:rsidP="009221DB">
            <w:pPr>
              <w:rPr>
                <w:rFonts w:hint="eastAsia"/>
              </w:rPr>
            </w:pPr>
          </w:p>
        </w:tc>
        <w:tc>
          <w:tcPr>
            <w:tcW w:w="2068" w:type="dxa"/>
            <w:vAlign w:val="bottom"/>
          </w:tcPr>
          <w:p w14:paraId="424281B9" w14:textId="30826D6C" w:rsidR="009221DB" w:rsidRDefault="009221DB" w:rsidP="009221DB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Guernsey</w:t>
            </w:r>
          </w:p>
        </w:tc>
        <w:tc>
          <w:tcPr>
            <w:tcW w:w="3259" w:type="dxa"/>
            <w:vAlign w:val="bottom"/>
          </w:tcPr>
          <w:p w14:paraId="0C77748C" w14:textId="16AC8B5F" w:rsidR="009221DB" w:rsidRDefault="009221DB" w:rsidP="009221DB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3.89934648410417e-05</w:t>
            </w:r>
          </w:p>
        </w:tc>
        <w:tc>
          <w:tcPr>
            <w:tcW w:w="1844" w:type="dxa"/>
          </w:tcPr>
          <w:p w14:paraId="5DBEC645" w14:textId="77777777" w:rsidR="009221DB" w:rsidRDefault="009221DB" w:rsidP="009221DB">
            <w:pPr>
              <w:rPr>
                <w:rFonts w:hint="eastAsia"/>
              </w:rPr>
            </w:pPr>
          </w:p>
        </w:tc>
      </w:tr>
      <w:tr w:rsidR="009221DB" w14:paraId="0F8EBBE8" w14:textId="77777777" w:rsidTr="00D17F81">
        <w:tc>
          <w:tcPr>
            <w:tcW w:w="1845" w:type="dxa"/>
          </w:tcPr>
          <w:p w14:paraId="6D14C3F1" w14:textId="77777777" w:rsidR="009221DB" w:rsidRDefault="009221DB" w:rsidP="009221DB">
            <w:pPr>
              <w:rPr>
                <w:rFonts w:hint="eastAsia"/>
              </w:rPr>
            </w:pPr>
          </w:p>
        </w:tc>
        <w:tc>
          <w:tcPr>
            <w:tcW w:w="2068" w:type="dxa"/>
            <w:vAlign w:val="bottom"/>
          </w:tcPr>
          <w:p w14:paraId="50ADDD4D" w14:textId="66689696" w:rsidR="009221DB" w:rsidRDefault="009221DB" w:rsidP="009221DB">
            <w:pPr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Heard I. and McDonald Is.</w:t>
            </w:r>
          </w:p>
        </w:tc>
        <w:tc>
          <w:tcPr>
            <w:tcW w:w="3259" w:type="dxa"/>
            <w:vAlign w:val="bottom"/>
          </w:tcPr>
          <w:p w14:paraId="390FAA44" w14:textId="5565EEA7" w:rsidR="009221DB" w:rsidRDefault="009221DB" w:rsidP="009221DB">
            <w:pPr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0.000455718</w:t>
            </w:r>
          </w:p>
        </w:tc>
        <w:tc>
          <w:tcPr>
            <w:tcW w:w="1844" w:type="dxa"/>
          </w:tcPr>
          <w:p w14:paraId="2903BDA2" w14:textId="77777777" w:rsidR="009221DB" w:rsidRDefault="009221DB" w:rsidP="009221DB">
            <w:pPr>
              <w:rPr>
                <w:rFonts w:hint="eastAsia"/>
              </w:rPr>
            </w:pPr>
          </w:p>
        </w:tc>
      </w:tr>
      <w:tr w:rsidR="009221DB" w14:paraId="7EAB6BE2" w14:textId="77777777" w:rsidTr="00D17F81">
        <w:tc>
          <w:tcPr>
            <w:tcW w:w="1845" w:type="dxa"/>
          </w:tcPr>
          <w:p w14:paraId="24DAE455" w14:textId="77777777" w:rsidR="009221DB" w:rsidRDefault="009221DB" w:rsidP="009221DB">
            <w:pPr>
              <w:rPr>
                <w:rFonts w:hint="eastAsia"/>
              </w:rPr>
            </w:pPr>
          </w:p>
        </w:tc>
        <w:tc>
          <w:tcPr>
            <w:tcW w:w="2068" w:type="dxa"/>
            <w:vAlign w:val="bottom"/>
          </w:tcPr>
          <w:p w14:paraId="7C765CEE" w14:textId="7B417667" w:rsidR="009221DB" w:rsidRDefault="009221DB" w:rsidP="009221DB">
            <w:pPr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Indian Ocean Ter.</w:t>
            </w:r>
          </w:p>
        </w:tc>
        <w:tc>
          <w:tcPr>
            <w:tcW w:w="3259" w:type="dxa"/>
            <w:vAlign w:val="bottom"/>
          </w:tcPr>
          <w:p w14:paraId="63D7FE4F" w14:textId="196835DF" w:rsidR="009221DB" w:rsidRDefault="009221DB" w:rsidP="009221DB">
            <w:pPr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8.07464120953227e-05</w:t>
            </w:r>
          </w:p>
        </w:tc>
        <w:tc>
          <w:tcPr>
            <w:tcW w:w="1844" w:type="dxa"/>
          </w:tcPr>
          <w:p w14:paraId="70441375" w14:textId="77777777" w:rsidR="009221DB" w:rsidRDefault="009221DB" w:rsidP="009221DB">
            <w:pPr>
              <w:rPr>
                <w:rFonts w:hint="eastAsia"/>
              </w:rPr>
            </w:pPr>
          </w:p>
        </w:tc>
      </w:tr>
      <w:tr w:rsidR="009221DB" w14:paraId="110B709C" w14:textId="77777777" w:rsidTr="00D17F81">
        <w:tc>
          <w:tcPr>
            <w:tcW w:w="1845" w:type="dxa"/>
          </w:tcPr>
          <w:p w14:paraId="765DBBDC" w14:textId="77777777" w:rsidR="009221DB" w:rsidRDefault="009221DB" w:rsidP="009221DB">
            <w:pPr>
              <w:rPr>
                <w:rFonts w:hint="eastAsia"/>
              </w:rPr>
            </w:pPr>
          </w:p>
        </w:tc>
        <w:tc>
          <w:tcPr>
            <w:tcW w:w="2068" w:type="dxa"/>
            <w:vAlign w:val="bottom"/>
          </w:tcPr>
          <w:p w14:paraId="04FCDBD0" w14:textId="48702B44" w:rsidR="009221DB" w:rsidRDefault="009221DB" w:rsidP="009221DB">
            <w:pPr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Jersey</w:t>
            </w:r>
          </w:p>
        </w:tc>
        <w:tc>
          <w:tcPr>
            <w:tcW w:w="3259" w:type="dxa"/>
            <w:vAlign w:val="bottom"/>
          </w:tcPr>
          <w:p w14:paraId="73897BD2" w14:textId="1238B23D" w:rsidR="009221DB" w:rsidRDefault="009221DB" w:rsidP="009221DB">
            <w:pPr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5.0367330914014e-05</w:t>
            </w:r>
          </w:p>
        </w:tc>
        <w:tc>
          <w:tcPr>
            <w:tcW w:w="1844" w:type="dxa"/>
          </w:tcPr>
          <w:p w14:paraId="7C602F81" w14:textId="77777777" w:rsidR="009221DB" w:rsidRDefault="009221DB" w:rsidP="009221DB">
            <w:pPr>
              <w:rPr>
                <w:rFonts w:hint="eastAsia"/>
              </w:rPr>
            </w:pPr>
          </w:p>
        </w:tc>
      </w:tr>
      <w:tr w:rsidR="009221DB" w14:paraId="5C454CB1" w14:textId="77777777" w:rsidTr="00D17F81">
        <w:tc>
          <w:tcPr>
            <w:tcW w:w="1845" w:type="dxa"/>
          </w:tcPr>
          <w:p w14:paraId="2E234FD6" w14:textId="77777777" w:rsidR="009221DB" w:rsidRDefault="009221DB" w:rsidP="009221DB">
            <w:pPr>
              <w:rPr>
                <w:rFonts w:hint="eastAsia"/>
              </w:rPr>
            </w:pPr>
          </w:p>
        </w:tc>
        <w:tc>
          <w:tcPr>
            <w:tcW w:w="2068" w:type="dxa"/>
            <w:vAlign w:val="bottom"/>
          </w:tcPr>
          <w:p w14:paraId="1BBA98BD" w14:textId="433532E0" w:rsidR="009221DB" w:rsidRDefault="009221DB" w:rsidP="009221DB">
            <w:pPr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3259" w:type="dxa"/>
            <w:vAlign w:val="bottom"/>
          </w:tcPr>
          <w:p w14:paraId="608255E3" w14:textId="10D47FBD" w:rsidR="009221DB" w:rsidRDefault="009221DB" w:rsidP="009221DB">
            <w:pPr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1844" w:type="dxa"/>
          </w:tcPr>
          <w:p w14:paraId="0325CD65" w14:textId="77777777" w:rsidR="009221DB" w:rsidRDefault="009221DB" w:rsidP="009221DB">
            <w:pPr>
              <w:rPr>
                <w:rFonts w:hint="eastAsia"/>
              </w:rPr>
            </w:pPr>
          </w:p>
        </w:tc>
      </w:tr>
      <w:tr w:rsidR="009221DB" w14:paraId="178BC163" w14:textId="77777777" w:rsidTr="00D17F81">
        <w:tc>
          <w:tcPr>
            <w:tcW w:w="1845" w:type="dxa"/>
          </w:tcPr>
          <w:p w14:paraId="6D804DF7" w14:textId="77777777" w:rsidR="009221DB" w:rsidRDefault="009221DB" w:rsidP="009221DB">
            <w:pPr>
              <w:rPr>
                <w:rFonts w:hint="eastAsia"/>
              </w:rPr>
            </w:pPr>
          </w:p>
        </w:tc>
        <w:tc>
          <w:tcPr>
            <w:tcW w:w="2068" w:type="dxa"/>
            <w:vAlign w:val="bottom"/>
          </w:tcPr>
          <w:p w14:paraId="6E3BE09B" w14:textId="4543C43E" w:rsidR="009221DB" w:rsidRDefault="009221DB" w:rsidP="009221DB">
            <w:pPr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Montserrat</w:t>
            </w:r>
          </w:p>
        </w:tc>
        <w:tc>
          <w:tcPr>
            <w:tcW w:w="3259" w:type="dxa"/>
            <w:vAlign w:val="bottom"/>
          </w:tcPr>
          <w:p w14:paraId="0A249F76" w14:textId="53CC5105" w:rsidR="009221DB" w:rsidRDefault="009221DB" w:rsidP="009221DB">
            <w:pPr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0.000339231</w:t>
            </w:r>
          </w:p>
        </w:tc>
        <w:tc>
          <w:tcPr>
            <w:tcW w:w="1844" w:type="dxa"/>
          </w:tcPr>
          <w:p w14:paraId="3A061CCD" w14:textId="77777777" w:rsidR="009221DB" w:rsidRDefault="009221DB" w:rsidP="009221DB">
            <w:pPr>
              <w:rPr>
                <w:rFonts w:hint="eastAsia"/>
              </w:rPr>
            </w:pPr>
          </w:p>
        </w:tc>
      </w:tr>
      <w:tr w:rsidR="009221DB" w14:paraId="7985E611" w14:textId="77777777" w:rsidTr="00D17F81">
        <w:tc>
          <w:tcPr>
            <w:tcW w:w="1845" w:type="dxa"/>
          </w:tcPr>
          <w:p w14:paraId="2077EDA6" w14:textId="77777777" w:rsidR="009221DB" w:rsidRDefault="009221DB" w:rsidP="009221DB">
            <w:pPr>
              <w:rPr>
                <w:rFonts w:hint="eastAsia"/>
              </w:rPr>
            </w:pPr>
          </w:p>
        </w:tc>
        <w:tc>
          <w:tcPr>
            <w:tcW w:w="2068" w:type="dxa"/>
            <w:vAlign w:val="bottom"/>
          </w:tcPr>
          <w:p w14:paraId="33E4B699" w14:textId="2FD8EF22" w:rsidR="009221DB" w:rsidRDefault="009221DB" w:rsidP="009221DB">
            <w:pPr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Niue</w:t>
            </w:r>
          </w:p>
        </w:tc>
        <w:tc>
          <w:tcPr>
            <w:tcW w:w="3259" w:type="dxa"/>
            <w:vAlign w:val="bottom"/>
          </w:tcPr>
          <w:p w14:paraId="683DD562" w14:textId="305AC68A" w:rsidR="009221DB" w:rsidRDefault="009221DB" w:rsidP="009221DB">
            <w:pPr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4.9870548537001e-05</w:t>
            </w:r>
          </w:p>
        </w:tc>
        <w:tc>
          <w:tcPr>
            <w:tcW w:w="1844" w:type="dxa"/>
          </w:tcPr>
          <w:p w14:paraId="27300D95" w14:textId="77777777" w:rsidR="009221DB" w:rsidRDefault="009221DB" w:rsidP="009221DB">
            <w:pPr>
              <w:rPr>
                <w:rFonts w:hint="eastAsia"/>
              </w:rPr>
            </w:pPr>
          </w:p>
        </w:tc>
      </w:tr>
      <w:tr w:rsidR="009221DB" w14:paraId="746EC27F" w14:textId="77777777" w:rsidTr="00D17F81">
        <w:tc>
          <w:tcPr>
            <w:tcW w:w="1845" w:type="dxa"/>
          </w:tcPr>
          <w:p w14:paraId="43B5C5B9" w14:textId="77777777" w:rsidR="009221DB" w:rsidRDefault="009221DB" w:rsidP="009221DB">
            <w:pPr>
              <w:rPr>
                <w:rFonts w:hint="eastAsia"/>
              </w:rPr>
            </w:pPr>
          </w:p>
        </w:tc>
        <w:tc>
          <w:tcPr>
            <w:tcW w:w="2068" w:type="dxa"/>
            <w:vAlign w:val="bottom"/>
          </w:tcPr>
          <w:p w14:paraId="2F6F149D" w14:textId="257F7826" w:rsidR="009221DB" w:rsidRDefault="009221DB" w:rsidP="009221DB">
            <w:pPr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Norfolk Island</w:t>
            </w:r>
          </w:p>
        </w:tc>
        <w:tc>
          <w:tcPr>
            <w:tcW w:w="3259" w:type="dxa"/>
            <w:vAlign w:val="bottom"/>
          </w:tcPr>
          <w:p w14:paraId="5376A3AD" w14:textId="2630FF61" w:rsidR="009221DB" w:rsidRDefault="009221DB" w:rsidP="009221DB">
            <w:pPr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3.44785795789448e-05</w:t>
            </w:r>
          </w:p>
        </w:tc>
        <w:tc>
          <w:tcPr>
            <w:tcW w:w="1844" w:type="dxa"/>
          </w:tcPr>
          <w:p w14:paraId="0971F91F" w14:textId="77777777" w:rsidR="009221DB" w:rsidRDefault="009221DB" w:rsidP="009221DB">
            <w:pPr>
              <w:rPr>
                <w:rFonts w:hint="eastAsia"/>
              </w:rPr>
            </w:pPr>
          </w:p>
        </w:tc>
      </w:tr>
      <w:tr w:rsidR="009221DB" w14:paraId="77BF7C68" w14:textId="77777777" w:rsidTr="00D17F81">
        <w:tc>
          <w:tcPr>
            <w:tcW w:w="1845" w:type="dxa"/>
          </w:tcPr>
          <w:p w14:paraId="6E920502" w14:textId="77777777" w:rsidR="009221DB" w:rsidRDefault="009221DB" w:rsidP="009221DB">
            <w:pPr>
              <w:rPr>
                <w:rFonts w:hint="eastAsia"/>
              </w:rPr>
            </w:pPr>
          </w:p>
        </w:tc>
        <w:tc>
          <w:tcPr>
            <w:tcW w:w="2068" w:type="dxa"/>
            <w:vAlign w:val="bottom"/>
          </w:tcPr>
          <w:p w14:paraId="72D71888" w14:textId="1958A16B" w:rsidR="009221DB" w:rsidRDefault="009221DB" w:rsidP="009221DB">
            <w:pPr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Palestine</w:t>
            </w:r>
          </w:p>
        </w:tc>
        <w:tc>
          <w:tcPr>
            <w:tcW w:w="3259" w:type="dxa"/>
            <w:vAlign w:val="bottom"/>
          </w:tcPr>
          <w:p w14:paraId="40D50E85" w14:textId="78354CFA" w:rsidR="009221DB" w:rsidRDefault="009221DB" w:rsidP="009221DB">
            <w:pPr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0.003751575</w:t>
            </w:r>
          </w:p>
        </w:tc>
        <w:tc>
          <w:tcPr>
            <w:tcW w:w="1844" w:type="dxa"/>
          </w:tcPr>
          <w:p w14:paraId="489ADA8F" w14:textId="77777777" w:rsidR="009221DB" w:rsidRDefault="009221DB" w:rsidP="009221DB">
            <w:pPr>
              <w:rPr>
                <w:rFonts w:hint="eastAsia"/>
              </w:rPr>
            </w:pPr>
          </w:p>
        </w:tc>
      </w:tr>
      <w:tr w:rsidR="009221DB" w14:paraId="77AE71B0" w14:textId="77777777" w:rsidTr="00D17F81">
        <w:tc>
          <w:tcPr>
            <w:tcW w:w="1845" w:type="dxa"/>
          </w:tcPr>
          <w:p w14:paraId="68E5E1E2" w14:textId="77777777" w:rsidR="009221DB" w:rsidRDefault="009221DB" w:rsidP="009221DB">
            <w:pPr>
              <w:rPr>
                <w:rFonts w:hint="eastAsia"/>
              </w:rPr>
            </w:pPr>
          </w:p>
        </w:tc>
        <w:tc>
          <w:tcPr>
            <w:tcW w:w="2068" w:type="dxa"/>
            <w:vAlign w:val="bottom"/>
          </w:tcPr>
          <w:p w14:paraId="56179A67" w14:textId="60A357CF" w:rsidR="009221DB" w:rsidRDefault="009221DB" w:rsidP="009221DB">
            <w:pPr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Pitcairn Is.</w:t>
            </w:r>
          </w:p>
        </w:tc>
        <w:tc>
          <w:tcPr>
            <w:tcW w:w="3259" w:type="dxa"/>
            <w:vAlign w:val="bottom"/>
          </w:tcPr>
          <w:p w14:paraId="628B528F" w14:textId="756C8739" w:rsidR="009221DB" w:rsidRDefault="009221DB" w:rsidP="009221DB">
            <w:pPr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2.04608671220778e-06</w:t>
            </w:r>
          </w:p>
        </w:tc>
        <w:tc>
          <w:tcPr>
            <w:tcW w:w="1844" w:type="dxa"/>
          </w:tcPr>
          <w:p w14:paraId="15EB1C6E" w14:textId="77777777" w:rsidR="009221DB" w:rsidRDefault="009221DB" w:rsidP="009221DB">
            <w:pPr>
              <w:rPr>
                <w:rFonts w:hint="eastAsia"/>
              </w:rPr>
            </w:pPr>
          </w:p>
        </w:tc>
      </w:tr>
      <w:tr w:rsidR="00D17F81" w14:paraId="768020A3" w14:textId="77777777" w:rsidTr="00D17F81">
        <w:tc>
          <w:tcPr>
            <w:tcW w:w="1845" w:type="dxa"/>
          </w:tcPr>
          <w:p w14:paraId="3B433500" w14:textId="77777777" w:rsidR="00D17F81" w:rsidRDefault="00D17F81" w:rsidP="00D17F81">
            <w:pPr>
              <w:rPr>
                <w:rFonts w:hint="eastAsia"/>
              </w:rPr>
            </w:pPr>
          </w:p>
        </w:tc>
        <w:tc>
          <w:tcPr>
            <w:tcW w:w="2068" w:type="dxa"/>
            <w:vAlign w:val="bottom"/>
          </w:tcPr>
          <w:p w14:paraId="1C550BA2" w14:textId="15CF25FA" w:rsidR="00D17F81" w:rsidRDefault="00D17F81" w:rsidP="00D17F81">
            <w:pPr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S. Geo. and the Is.</w:t>
            </w:r>
          </w:p>
        </w:tc>
        <w:tc>
          <w:tcPr>
            <w:tcW w:w="3259" w:type="dxa"/>
            <w:vAlign w:val="bottom"/>
          </w:tcPr>
          <w:p w14:paraId="05ABF609" w14:textId="46F097D9" w:rsidR="00D17F81" w:rsidRDefault="00D17F81" w:rsidP="00D17F81">
            <w:pPr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0.006498321</w:t>
            </w:r>
          </w:p>
        </w:tc>
        <w:tc>
          <w:tcPr>
            <w:tcW w:w="1844" w:type="dxa"/>
          </w:tcPr>
          <w:p w14:paraId="310A62E1" w14:textId="77777777" w:rsidR="00D17F81" w:rsidRDefault="00D17F81" w:rsidP="00D17F81">
            <w:pPr>
              <w:rPr>
                <w:rFonts w:hint="eastAsia"/>
              </w:rPr>
            </w:pPr>
          </w:p>
        </w:tc>
      </w:tr>
      <w:tr w:rsidR="00D17F81" w14:paraId="4D948AEA" w14:textId="77777777" w:rsidTr="00D17F81">
        <w:tc>
          <w:tcPr>
            <w:tcW w:w="1845" w:type="dxa"/>
          </w:tcPr>
          <w:p w14:paraId="136F84AC" w14:textId="77777777" w:rsidR="00D17F81" w:rsidRDefault="00D17F81" w:rsidP="00D17F81">
            <w:pPr>
              <w:rPr>
                <w:rFonts w:hint="eastAsia"/>
              </w:rPr>
            </w:pPr>
          </w:p>
        </w:tc>
        <w:tc>
          <w:tcPr>
            <w:tcW w:w="2068" w:type="dxa"/>
            <w:vAlign w:val="bottom"/>
          </w:tcPr>
          <w:p w14:paraId="38416B90" w14:textId="6EF64EB4" w:rsidR="00D17F81" w:rsidRDefault="00D17F81" w:rsidP="00D17F81">
            <w:pPr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Saint Helena</w:t>
            </w:r>
          </w:p>
        </w:tc>
        <w:tc>
          <w:tcPr>
            <w:tcW w:w="3259" w:type="dxa"/>
            <w:vAlign w:val="bottom"/>
          </w:tcPr>
          <w:p w14:paraId="40C84C2D" w14:textId="7A364D7E" w:rsidR="00D17F81" w:rsidRDefault="00D17F81" w:rsidP="00D17F81">
            <w:pPr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0.000386062</w:t>
            </w:r>
          </w:p>
        </w:tc>
        <w:tc>
          <w:tcPr>
            <w:tcW w:w="1844" w:type="dxa"/>
          </w:tcPr>
          <w:p w14:paraId="5F1F4485" w14:textId="77777777" w:rsidR="00D17F81" w:rsidRDefault="00D17F81" w:rsidP="00D17F81">
            <w:pPr>
              <w:rPr>
                <w:rFonts w:hint="eastAsia"/>
              </w:rPr>
            </w:pPr>
          </w:p>
        </w:tc>
      </w:tr>
      <w:tr w:rsidR="00D17F81" w14:paraId="2D35EDBC" w14:textId="77777777" w:rsidTr="00D17F81">
        <w:tc>
          <w:tcPr>
            <w:tcW w:w="1845" w:type="dxa"/>
          </w:tcPr>
          <w:p w14:paraId="7CE1C29A" w14:textId="77777777" w:rsidR="00D17F81" w:rsidRDefault="00D17F81" w:rsidP="00D17F81">
            <w:pPr>
              <w:rPr>
                <w:rFonts w:hint="eastAsia"/>
              </w:rPr>
            </w:pPr>
          </w:p>
        </w:tc>
        <w:tc>
          <w:tcPr>
            <w:tcW w:w="2068" w:type="dxa"/>
            <w:vAlign w:val="bottom"/>
          </w:tcPr>
          <w:p w14:paraId="7BF38694" w14:textId="1047CF97" w:rsidR="00D17F81" w:rsidRDefault="00D17F81" w:rsidP="00D17F81">
            <w:pPr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Saint Lucia</w:t>
            </w:r>
          </w:p>
        </w:tc>
        <w:tc>
          <w:tcPr>
            <w:tcW w:w="3259" w:type="dxa"/>
            <w:vAlign w:val="bottom"/>
          </w:tcPr>
          <w:p w14:paraId="487EC68A" w14:textId="2DF38E3A" w:rsidR="00D17F81" w:rsidRDefault="00D17F81" w:rsidP="00D17F81">
            <w:pPr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0.001519809</w:t>
            </w:r>
          </w:p>
        </w:tc>
        <w:tc>
          <w:tcPr>
            <w:tcW w:w="1844" w:type="dxa"/>
          </w:tcPr>
          <w:p w14:paraId="42936FD4" w14:textId="77777777" w:rsidR="00D17F81" w:rsidRDefault="00D17F81" w:rsidP="00D17F81">
            <w:pPr>
              <w:rPr>
                <w:rFonts w:hint="eastAsia"/>
              </w:rPr>
            </w:pPr>
          </w:p>
        </w:tc>
      </w:tr>
      <w:tr w:rsidR="00D17F81" w14:paraId="5EF082E5" w14:textId="77777777" w:rsidTr="00D17F81">
        <w:tc>
          <w:tcPr>
            <w:tcW w:w="1845" w:type="dxa"/>
          </w:tcPr>
          <w:p w14:paraId="45CB50E5" w14:textId="77777777" w:rsidR="00D17F81" w:rsidRDefault="00D17F81" w:rsidP="00D17F81">
            <w:pPr>
              <w:rPr>
                <w:rFonts w:hint="eastAsia"/>
              </w:rPr>
            </w:pPr>
          </w:p>
        </w:tc>
        <w:tc>
          <w:tcPr>
            <w:tcW w:w="2068" w:type="dxa"/>
            <w:vAlign w:val="bottom"/>
          </w:tcPr>
          <w:p w14:paraId="23EB4E24" w14:textId="530BA5C1" w:rsidR="00D17F81" w:rsidRDefault="00D17F81" w:rsidP="00D17F81">
            <w:pPr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Siachen Glacier</w:t>
            </w:r>
          </w:p>
        </w:tc>
        <w:tc>
          <w:tcPr>
            <w:tcW w:w="3259" w:type="dxa"/>
            <w:vAlign w:val="bottom"/>
          </w:tcPr>
          <w:p w14:paraId="1521899B" w14:textId="00E2B263" w:rsidR="00D17F81" w:rsidRDefault="00D17F81" w:rsidP="00D17F81">
            <w:pPr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0.019637139</w:t>
            </w:r>
          </w:p>
        </w:tc>
        <w:tc>
          <w:tcPr>
            <w:tcW w:w="1844" w:type="dxa"/>
          </w:tcPr>
          <w:p w14:paraId="42A8C092" w14:textId="77777777" w:rsidR="00D17F81" w:rsidRDefault="00D17F81" w:rsidP="00D17F81">
            <w:pPr>
              <w:rPr>
                <w:rFonts w:hint="eastAsia"/>
              </w:rPr>
            </w:pPr>
          </w:p>
        </w:tc>
      </w:tr>
      <w:tr w:rsidR="00D17F81" w14:paraId="58C96368" w14:textId="77777777" w:rsidTr="00D17F81">
        <w:tc>
          <w:tcPr>
            <w:tcW w:w="1845" w:type="dxa"/>
          </w:tcPr>
          <w:p w14:paraId="44E6EA4B" w14:textId="77777777" w:rsidR="00D17F81" w:rsidRDefault="00D17F81" w:rsidP="00D17F81">
            <w:pPr>
              <w:rPr>
                <w:rFonts w:hint="eastAsia"/>
              </w:rPr>
            </w:pPr>
          </w:p>
        </w:tc>
        <w:tc>
          <w:tcPr>
            <w:tcW w:w="2068" w:type="dxa"/>
            <w:vAlign w:val="bottom"/>
          </w:tcPr>
          <w:p w14:paraId="69B728BE" w14:textId="74083E4F" w:rsidR="00D17F81" w:rsidRDefault="00D17F81" w:rsidP="00D17F81">
            <w:pPr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Somaliland</w:t>
            </w:r>
          </w:p>
        </w:tc>
        <w:tc>
          <w:tcPr>
            <w:tcW w:w="3259" w:type="dxa"/>
            <w:vAlign w:val="bottom"/>
          </w:tcPr>
          <w:p w14:paraId="32A2F7A3" w14:textId="7B4B466B" w:rsidR="00D17F81" w:rsidRDefault="00D17F81" w:rsidP="00D17F81">
            <w:pPr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0.000972319</w:t>
            </w:r>
          </w:p>
        </w:tc>
        <w:tc>
          <w:tcPr>
            <w:tcW w:w="1844" w:type="dxa"/>
          </w:tcPr>
          <w:p w14:paraId="3102F04C" w14:textId="77777777" w:rsidR="00D17F81" w:rsidRDefault="00D17F81" w:rsidP="00D17F81">
            <w:pPr>
              <w:rPr>
                <w:rFonts w:hint="eastAsia"/>
              </w:rPr>
            </w:pPr>
          </w:p>
        </w:tc>
      </w:tr>
      <w:tr w:rsidR="00D17F81" w14:paraId="012F16D8" w14:textId="77777777" w:rsidTr="00D17F81">
        <w:tc>
          <w:tcPr>
            <w:tcW w:w="1845" w:type="dxa"/>
          </w:tcPr>
          <w:p w14:paraId="58735A80" w14:textId="77777777" w:rsidR="00D17F81" w:rsidRDefault="00D17F81" w:rsidP="00D17F81">
            <w:pPr>
              <w:rPr>
                <w:rFonts w:hint="eastAsia"/>
              </w:rPr>
            </w:pPr>
          </w:p>
        </w:tc>
        <w:tc>
          <w:tcPr>
            <w:tcW w:w="2068" w:type="dxa"/>
            <w:vAlign w:val="bottom"/>
          </w:tcPr>
          <w:p w14:paraId="5C63B6BE" w14:textId="1DFC00C8" w:rsidR="00D17F81" w:rsidRDefault="00D17F81" w:rsidP="00D17F81">
            <w:pPr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St-Barth√©</w:t>
            </w:r>
            <w:proofErr w:type="spellStart"/>
            <w:r>
              <w:rPr>
                <w:rFonts w:ascii="Arial" w:hAnsi="Arial" w:cs="Arial"/>
                <w:color w:val="000000"/>
                <w:sz w:val="32"/>
                <w:szCs w:val="32"/>
              </w:rPr>
              <w:t>lemy</w:t>
            </w:r>
            <w:proofErr w:type="spellEnd"/>
          </w:p>
        </w:tc>
        <w:tc>
          <w:tcPr>
            <w:tcW w:w="3259" w:type="dxa"/>
            <w:vAlign w:val="bottom"/>
          </w:tcPr>
          <w:p w14:paraId="78667EF2" w14:textId="67B6B918" w:rsidR="00D17F81" w:rsidRDefault="00D17F81" w:rsidP="00D17F81">
            <w:pPr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6.97117357049137e-05</w:t>
            </w:r>
          </w:p>
        </w:tc>
        <w:tc>
          <w:tcPr>
            <w:tcW w:w="1844" w:type="dxa"/>
          </w:tcPr>
          <w:p w14:paraId="0F2107A6" w14:textId="77777777" w:rsidR="00D17F81" w:rsidRDefault="00D17F81" w:rsidP="00D17F81">
            <w:pPr>
              <w:rPr>
                <w:rFonts w:hint="eastAsia"/>
              </w:rPr>
            </w:pPr>
          </w:p>
        </w:tc>
      </w:tr>
      <w:tr w:rsidR="00D17F81" w14:paraId="4520CB1A" w14:textId="77777777" w:rsidTr="00D17F81">
        <w:tc>
          <w:tcPr>
            <w:tcW w:w="1845" w:type="dxa"/>
          </w:tcPr>
          <w:p w14:paraId="69688E3A" w14:textId="77777777" w:rsidR="00D17F81" w:rsidRDefault="00D17F81" w:rsidP="00D17F81">
            <w:pPr>
              <w:rPr>
                <w:rFonts w:hint="eastAsia"/>
              </w:rPr>
            </w:pPr>
          </w:p>
        </w:tc>
        <w:tc>
          <w:tcPr>
            <w:tcW w:w="2068" w:type="dxa"/>
            <w:vAlign w:val="bottom"/>
          </w:tcPr>
          <w:p w14:paraId="6B254579" w14:textId="1FDDD019" w:rsidR="00D17F81" w:rsidRDefault="00D17F81" w:rsidP="00D17F81">
            <w:pPr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St. Pierre and Miquelon</w:t>
            </w:r>
          </w:p>
        </w:tc>
        <w:tc>
          <w:tcPr>
            <w:tcW w:w="3259" w:type="dxa"/>
            <w:vAlign w:val="bottom"/>
          </w:tcPr>
          <w:p w14:paraId="0FE71D35" w14:textId="1B850BED" w:rsidR="00D17F81" w:rsidRDefault="00D17F81" w:rsidP="00D17F81">
            <w:pPr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7.72392983587148e-05</w:t>
            </w:r>
          </w:p>
        </w:tc>
        <w:tc>
          <w:tcPr>
            <w:tcW w:w="1844" w:type="dxa"/>
          </w:tcPr>
          <w:p w14:paraId="30584376" w14:textId="77777777" w:rsidR="00D17F81" w:rsidRDefault="00D17F81" w:rsidP="00D17F81">
            <w:pPr>
              <w:rPr>
                <w:rFonts w:hint="eastAsia"/>
              </w:rPr>
            </w:pPr>
          </w:p>
        </w:tc>
      </w:tr>
      <w:tr w:rsidR="00D17F81" w14:paraId="23B5B186" w14:textId="77777777" w:rsidTr="00D17F81">
        <w:tc>
          <w:tcPr>
            <w:tcW w:w="1845" w:type="dxa"/>
          </w:tcPr>
          <w:p w14:paraId="3D401C4D" w14:textId="77777777" w:rsidR="00D17F81" w:rsidRDefault="00D17F81" w:rsidP="00D17F81">
            <w:pPr>
              <w:rPr>
                <w:rFonts w:hint="eastAsia"/>
              </w:rPr>
            </w:pPr>
          </w:p>
        </w:tc>
        <w:tc>
          <w:tcPr>
            <w:tcW w:w="2068" w:type="dxa"/>
            <w:vAlign w:val="bottom"/>
          </w:tcPr>
          <w:p w14:paraId="5F8A8685" w14:textId="73B56444" w:rsidR="00D17F81" w:rsidRDefault="00D17F81" w:rsidP="00D17F81">
            <w:pPr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3259" w:type="dxa"/>
            <w:vAlign w:val="bottom"/>
          </w:tcPr>
          <w:p w14:paraId="60578045" w14:textId="2C09169E" w:rsidR="00D17F81" w:rsidRDefault="00D17F81" w:rsidP="00D17F81">
            <w:pPr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1844" w:type="dxa"/>
          </w:tcPr>
          <w:p w14:paraId="17E0BCBF" w14:textId="77777777" w:rsidR="00D17F81" w:rsidRDefault="00D17F81" w:rsidP="00D17F81">
            <w:pPr>
              <w:rPr>
                <w:rFonts w:hint="eastAsia"/>
              </w:rPr>
            </w:pPr>
          </w:p>
        </w:tc>
      </w:tr>
      <w:tr w:rsidR="00D17F81" w14:paraId="017CA539" w14:textId="77777777" w:rsidTr="00D17F81">
        <w:tc>
          <w:tcPr>
            <w:tcW w:w="1845" w:type="dxa"/>
          </w:tcPr>
          <w:p w14:paraId="554C9D88" w14:textId="77777777" w:rsidR="00D17F81" w:rsidRDefault="00D17F81" w:rsidP="00D17F81">
            <w:pPr>
              <w:rPr>
                <w:rFonts w:hint="eastAsia"/>
              </w:rPr>
            </w:pPr>
          </w:p>
        </w:tc>
        <w:tc>
          <w:tcPr>
            <w:tcW w:w="2068" w:type="dxa"/>
            <w:vAlign w:val="bottom"/>
          </w:tcPr>
          <w:p w14:paraId="77444EBB" w14:textId="776C6AD9" w:rsidR="00D17F81" w:rsidRDefault="00D17F81" w:rsidP="00D17F81">
            <w:pPr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Vatican</w:t>
            </w:r>
          </w:p>
        </w:tc>
        <w:tc>
          <w:tcPr>
            <w:tcW w:w="3259" w:type="dxa"/>
            <w:vAlign w:val="bottom"/>
          </w:tcPr>
          <w:p w14:paraId="128D6475" w14:textId="154BEC96" w:rsidR="00D17F81" w:rsidRDefault="00D17F81" w:rsidP="00D17F81">
            <w:pPr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8.88839495019056e-05</w:t>
            </w:r>
          </w:p>
        </w:tc>
        <w:tc>
          <w:tcPr>
            <w:tcW w:w="1844" w:type="dxa"/>
          </w:tcPr>
          <w:p w14:paraId="55538E08" w14:textId="77777777" w:rsidR="00D17F81" w:rsidRDefault="00D17F81" w:rsidP="00D17F81">
            <w:pPr>
              <w:rPr>
                <w:rFonts w:hint="eastAsia"/>
              </w:rPr>
            </w:pPr>
          </w:p>
        </w:tc>
      </w:tr>
      <w:tr w:rsidR="00D17F81" w14:paraId="10D638FF" w14:textId="77777777" w:rsidTr="00D17F81">
        <w:tc>
          <w:tcPr>
            <w:tcW w:w="1845" w:type="dxa"/>
          </w:tcPr>
          <w:p w14:paraId="567D71E4" w14:textId="77777777" w:rsidR="00D17F81" w:rsidRDefault="00D17F81" w:rsidP="00D17F81">
            <w:pPr>
              <w:rPr>
                <w:rFonts w:hint="eastAsia"/>
              </w:rPr>
            </w:pPr>
          </w:p>
        </w:tc>
        <w:tc>
          <w:tcPr>
            <w:tcW w:w="2068" w:type="dxa"/>
            <w:vAlign w:val="bottom"/>
          </w:tcPr>
          <w:p w14:paraId="25872E24" w14:textId="1F9B780B" w:rsidR="00D17F81" w:rsidRDefault="00D17F81" w:rsidP="00D17F81">
            <w:pPr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W. Sahara</w:t>
            </w:r>
          </w:p>
        </w:tc>
        <w:tc>
          <w:tcPr>
            <w:tcW w:w="3259" w:type="dxa"/>
            <w:vAlign w:val="bottom"/>
          </w:tcPr>
          <w:p w14:paraId="4E01EDA6" w14:textId="2A591357" w:rsidR="00D17F81" w:rsidRDefault="00D17F81" w:rsidP="00D17F81">
            <w:pPr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7.23581858567611e-05</w:t>
            </w:r>
          </w:p>
        </w:tc>
        <w:tc>
          <w:tcPr>
            <w:tcW w:w="1844" w:type="dxa"/>
          </w:tcPr>
          <w:p w14:paraId="3B06D997" w14:textId="77777777" w:rsidR="00D17F81" w:rsidRDefault="00D17F81" w:rsidP="00D17F81">
            <w:pPr>
              <w:rPr>
                <w:rFonts w:hint="eastAsia"/>
              </w:rPr>
            </w:pPr>
          </w:p>
        </w:tc>
      </w:tr>
      <w:tr w:rsidR="00D17F81" w14:paraId="5B792840" w14:textId="77777777" w:rsidTr="00D17F81">
        <w:tc>
          <w:tcPr>
            <w:tcW w:w="1845" w:type="dxa"/>
          </w:tcPr>
          <w:p w14:paraId="2604D25D" w14:textId="77777777" w:rsidR="00D17F81" w:rsidRDefault="00D17F81" w:rsidP="00D17F81">
            <w:pPr>
              <w:rPr>
                <w:rFonts w:hint="eastAsia"/>
              </w:rPr>
            </w:pPr>
          </w:p>
        </w:tc>
        <w:tc>
          <w:tcPr>
            <w:tcW w:w="2068" w:type="dxa"/>
            <w:vAlign w:val="bottom"/>
          </w:tcPr>
          <w:p w14:paraId="2207119A" w14:textId="3647C62D" w:rsidR="00D17F81" w:rsidRDefault="00D17F81" w:rsidP="00D17F81">
            <w:pPr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Wallis and Futuna Is.</w:t>
            </w:r>
          </w:p>
        </w:tc>
        <w:tc>
          <w:tcPr>
            <w:tcW w:w="3259" w:type="dxa"/>
            <w:vAlign w:val="bottom"/>
          </w:tcPr>
          <w:p w14:paraId="043B164B" w14:textId="7A8A7074" w:rsidR="00D17F81" w:rsidRDefault="00D17F81" w:rsidP="00D17F81">
            <w:pPr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9.96107337414287e-05</w:t>
            </w:r>
          </w:p>
        </w:tc>
        <w:tc>
          <w:tcPr>
            <w:tcW w:w="1844" w:type="dxa"/>
          </w:tcPr>
          <w:p w14:paraId="69D2EA73" w14:textId="77777777" w:rsidR="00D17F81" w:rsidRDefault="00D17F81" w:rsidP="00D17F81">
            <w:pPr>
              <w:rPr>
                <w:rFonts w:hint="eastAsia"/>
              </w:rPr>
            </w:pPr>
          </w:p>
        </w:tc>
      </w:tr>
    </w:tbl>
    <w:p w14:paraId="3495667E" w14:textId="77777777" w:rsidR="009221DB" w:rsidRDefault="009221DB">
      <w:pPr>
        <w:rPr>
          <w:rFonts w:hint="eastAsia"/>
        </w:rPr>
      </w:pPr>
    </w:p>
    <w:sectPr w:rsidR="009221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595"/>
    <w:rsid w:val="00031E26"/>
    <w:rsid w:val="0007264F"/>
    <w:rsid w:val="000A0397"/>
    <w:rsid w:val="00101823"/>
    <w:rsid w:val="0011328B"/>
    <w:rsid w:val="0011479C"/>
    <w:rsid w:val="00123D4D"/>
    <w:rsid w:val="00132F66"/>
    <w:rsid w:val="001452DE"/>
    <w:rsid w:val="0015204B"/>
    <w:rsid w:val="00155D74"/>
    <w:rsid w:val="001675FB"/>
    <w:rsid w:val="001B638C"/>
    <w:rsid w:val="001C7F42"/>
    <w:rsid w:val="001D4689"/>
    <w:rsid w:val="001F0D1E"/>
    <w:rsid w:val="002064CF"/>
    <w:rsid w:val="00230A97"/>
    <w:rsid w:val="00233A1B"/>
    <w:rsid w:val="002533BE"/>
    <w:rsid w:val="00253A6F"/>
    <w:rsid w:val="002A065E"/>
    <w:rsid w:val="002B2C2C"/>
    <w:rsid w:val="002C3A37"/>
    <w:rsid w:val="002E063D"/>
    <w:rsid w:val="002E549D"/>
    <w:rsid w:val="002F4779"/>
    <w:rsid w:val="00331FA9"/>
    <w:rsid w:val="00344538"/>
    <w:rsid w:val="00366D01"/>
    <w:rsid w:val="00373D72"/>
    <w:rsid w:val="003952B0"/>
    <w:rsid w:val="003C14EF"/>
    <w:rsid w:val="003D1E80"/>
    <w:rsid w:val="003D6C31"/>
    <w:rsid w:val="003F0C4B"/>
    <w:rsid w:val="00441826"/>
    <w:rsid w:val="00476348"/>
    <w:rsid w:val="004B1D27"/>
    <w:rsid w:val="004C73AA"/>
    <w:rsid w:val="004D0431"/>
    <w:rsid w:val="004E4D3B"/>
    <w:rsid w:val="00510AE6"/>
    <w:rsid w:val="00544A8C"/>
    <w:rsid w:val="00562749"/>
    <w:rsid w:val="00570D65"/>
    <w:rsid w:val="005A1694"/>
    <w:rsid w:val="005A272C"/>
    <w:rsid w:val="005B1C05"/>
    <w:rsid w:val="005B70B2"/>
    <w:rsid w:val="005F3F04"/>
    <w:rsid w:val="006255C2"/>
    <w:rsid w:val="00634CA2"/>
    <w:rsid w:val="00644A53"/>
    <w:rsid w:val="00644C75"/>
    <w:rsid w:val="006664CA"/>
    <w:rsid w:val="00671CA4"/>
    <w:rsid w:val="00675AAA"/>
    <w:rsid w:val="006B36E0"/>
    <w:rsid w:val="006C3592"/>
    <w:rsid w:val="006C7063"/>
    <w:rsid w:val="006E79A4"/>
    <w:rsid w:val="00716FAC"/>
    <w:rsid w:val="00724D3E"/>
    <w:rsid w:val="00775A54"/>
    <w:rsid w:val="0078588A"/>
    <w:rsid w:val="007B4879"/>
    <w:rsid w:val="007F55F5"/>
    <w:rsid w:val="0085042F"/>
    <w:rsid w:val="008A0121"/>
    <w:rsid w:val="008B6602"/>
    <w:rsid w:val="008F5DD1"/>
    <w:rsid w:val="0090402D"/>
    <w:rsid w:val="00912BF8"/>
    <w:rsid w:val="009221DB"/>
    <w:rsid w:val="00935CBE"/>
    <w:rsid w:val="00942690"/>
    <w:rsid w:val="009808F1"/>
    <w:rsid w:val="009C00AE"/>
    <w:rsid w:val="009C5B46"/>
    <w:rsid w:val="009C607F"/>
    <w:rsid w:val="009D46E4"/>
    <w:rsid w:val="00A3744A"/>
    <w:rsid w:val="00A4440B"/>
    <w:rsid w:val="00A53421"/>
    <w:rsid w:val="00A56AF8"/>
    <w:rsid w:val="00A61D14"/>
    <w:rsid w:val="00A71698"/>
    <w:rsid w:val="00A77A39"/>
    <w:rsid w:val="00A802BF"/>
    <w:rsid w:val="00A93F43"/>
    <w:rsid w:val="00A954D3"/>
    <w:rsid w:val="00AD5595"/>
    <w:rsid w:val="00B014F7"/>
    <w:rsid w:val="00B121C4"/>
    <w:rsid w:val="00B644C3"/>
    <w:rsid w:val="00BD3256"/>
    <w:rsid w:val="00BE5D14"/>
    <w:rsid w:val="00BF7C25"/>
    <w:rsid w:val="00C042B0"/>
    <w:rsid w:val="00C05E43"/>
    <w:rsid w:val="00C11E5F"/>
    <w:rsid w:val="00C209BA"/>
    <w:rsid w:val="00C31E0B"/>
    <w:rsid w:val="00C36B6A"/>
    <w:rsid w:val="00C60202"/>
    <w:rsid w:val="00C905B3"/>
    <w:rsid w:val="00CA61FA"/>
    <w:rsid w:val="00CE0F0E"/>
    <w:rsid w:val="00CE24D3"/>
    <w:rsid w:val="00D17F81"/>
    <w:rsid w:val="00D347E3"/>
    <w:rsid w:val="00D468A9"/>
    <w:rsid w:val="00D6605A"/>
    <w:rsid w:val="00D67988"/>
    <w:rsid w:val="00D72AC6"/>
    <w:rsid w:val="00D749F5"/>
    <w:rsid w:val="00D94F60"/>
    <w:rsid w:val="00DB2BFD"/>
    <w:rsid w:val="00DC4C38"/>
    <w:rsid w:val="00E83FA4"/>
    <w:rsid w:val="00E84D40"/>
    <w:rsid w:val="00EB2EA0"/>
    <w:rsid w:val="00ED3F1D"/>
    <w:rsid w:val="00EF6125"/>
    <w:rsid w:val="00F3156B"/>
    <w:rsid w:val="00F67E54"/>
    <w:rsid w:val="00F80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29F107"/>
  <w15:chartTrackingRefBased/>
  <w15:docId w15:val="{3A8A6D5F-E610-044E-8A57-71A469573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55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v3um">
    <w:name w:val="uv3um"/>
    <w:basedOn w:val="DefaultParagraphFont"/>
    <w:rsid w:val="00AD55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2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Man Qi</cp:lastModifiedBy>
  <cp:revision>1</cp:revision>
  <dcterms:created xsi:type="dcterms:W3CDTF">2025-10-13T14:49:00Z</dcterms:created>
  <dcterms:modified xsi:type="dcterms:W3CDTF">2025-10-15T09:18:00Z</dcterms:modified>
</cp:coreProperties>
</file>